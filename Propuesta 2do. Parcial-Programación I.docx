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0357" w14:textId="2BB99C20" w:rsidR="006F54B9" w:rsidRPr="004210E6" w:rsidRDefault="004210E6" w:rsidP="004210E6">
      <w:pPr>
        <w:pStyle w:val="Ttulo"/>
        <w:pBdr>
          <w:left w:val="double" w:sz="18" w:space="1" w:color="1F4E79" w:themeColor="accent1" w:themeShade="80"/>
        </w:pBdr>
        <w:jc w:val="center"/>
        <w:rPr>
          <w:b/>
          <w:bCs/>
          <w:u w:val="single"/>
        </w:rPr>
      </w:pPr>
      <w:r w:rsidRPr="003272DE">
        <w:rPr>
          <w:b/>
          <w:bCs/>
          <w:sz w:val="36"/>
          <w:szCs w:val="18"/>
          <w:u w:val="single"/>
        </w:rPr>
        <w:t xml:space="preserve">SISTEMA DE GESTIÓN DE STOCK PARA SUPERMERCADOS </w:t>
      </w:r>
      <w:r w:rsidR="00104C08" w:rsidRPr="004210E6">
        <w:rPr>
          <w:b/>
          <w:bCs/>
          <w:u w:val="single"/>
        </w:rPr>
        <w:br/>
      </w:r>
    </w:p>
    <w:p w14:paraId="24325081" w14:textId="77777777" w:rsidR="005B2F16" w:rsidRPr="004210E6" w:rsidRDefault="005B2F16" w:rsidP="005B2F16">
      <w:pPr>
        <w:pStyle w:val="Ttulo1"/>
        <w:rPr>
          <w:rFonts w:ascii="Calibri" w:hAnsi="Calibri" w:cs="Calibri"/>
        </w:rPr>
      </w:pPr>
      <w:r w:rsidRPr="004210E6">
        <w:rPr>
          <w:rFonts w:ascii="Calibri" w:hAnsi="Calibri" w:cs="Calibri"/>
        </w:rPr>
        <w:t xml:space="preserve">Integrantes </w:t>
      </w:r>
    </w:p>
    <w:tbl>
      <w:tblPr>
        <w:tblStyle w:val="Tabladelalcancedelproyecto"/>
        <w:tblW w:w="3846" w:type="pct"/>
        <w:tblLook w:val="04A0" w:firstRow="1" w:lastRow="0" w:firstColumn="1" w:lastColumn="0" w:noHBand="0" w:noVBand="1"/>
        <w:tblDescription w:val="Tabla de partes interesadas"/>
      </w:tblPr>
      <w:tblGrid>
        <w:gridCol w:w="3596"/>
        <w:gridCol w:w="3596"/>
      </w:tblGrid>
      <w:tr w:rsidR="005B2F16" w:rsidRPr="004210E6" w14:paraId="586A69F4" w14:textId="77777777" w:rsidTr="007A2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472634" w14:textId="77777777" w:rsidR="005B2F16" w:rsidRPr="005B2F16" w:rsidRDefault="005B2F16" w:rsidP="005B2F16">
            <w:pPr>
              <w:jc w:val="center"/>
              <w:rPr>
                <w:rFonts w:ascii="Calibri" w:hAnsi="Calibri" w:cs="Calibri"/>
                <w:sz w:val="24"/>
                <w:szCs w:val="28"/>
              </w:rPr>
            </w:pPr>
            <w:r w:rsidRPr="005B2F16">
              <w:rPr>
                <w:rFonts w:ascii="Calibri" w:hAnsi="Calibri" w:cs="Calibri"/>
                <w:sz w:val="24"/>
                <w:szCs w:val="28"/>
              </w:rPr>
              <w:t>NOMBRE</w:t>
            </w:r>
          </w:p>
        </w:tc>
        <w:tc>
          <w:tcPr>
            <w:tcW w:w="2500" w:type="pct"/>
          </w:tcPr>
          <w:p w14:paraId="79915B59" w14:textId="77777777" w:rsidR="005B2F16" w:rsidRPr="005B2F16" w:rsidRDefault="005B2F16" w:rsidP="005B2F16">
            <w:pPr>
              <w:jc w:val="center"/>
              <w:rPr>
                <w:rFonts w:ascii="Calibri" w:hAnsi="Calibri" w:cs="Calibri"/>
                <w:sz w:val="24"/>
                <w:szCs w:val="28"/>
              </w:rPr>
            </w:pPr>
            <w:r w:rsidRPr="005B2F16">
              <w:rPr>
                <w:rFonts w:ascii="Calibri" w:hAnsi="Calibri" w:cs="Calibri"/>
                <w:sz w:val="24"/>
                <w:szCs w:val="28"/>
              </w:rPr>
              <w:t>LEGAJO</w:t>
            </w:r>
          </w:p>
        </w:tc>
      </w:tr>
      <w:tr w:rsidR="005B2F16" w:rsidRPr="004210E6" w14:paraId="6AA28F05" w14:textId="77777777" w:rsidTr="007A2CFB">
        <w:tc>
          <w:tcPr>
            <w:tcW w:w="2500" w:type="pct"/>
          </w:tcPr>
          <w:p w14:paraId="056FA2F7" w14:textId="3E2FC605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IGLE</w:t>
            </w:r>
            <w:r w:rsidR="0090689D">
              <w:rPr>
                <w:rFonts w:ascii="Calibri" w:hAnsi="Calibri" w:cs="Calibri"/>
                <w:bCs/>
                <w:sz w:val="24"/>
                <w:szCs w:val="28"/>
              </w:rPr>
              <w:t>S</w:t>
            </w: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IAS LUCAS</w:t>
            </w:r>
          </w:p>
        </w:tc>
        <w:tc>
          <w:tcPr>
            <w:tcW w:w="2500" w:type="pct"/>
          </w:tcPr>
          <w:p w14:paraId="26CB91BC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1147212</w:t>
            </w:r>
          </w:p>
        </w:tc>
      </w:tr>
      <w:tr w:rsidR="005B2F16" w:rsidRPr="004210E6" w14:paraId="1B7811A1" w14:textId="77777777" w:rsidTr="007A2CFB">
        <w:tc>
          <w:tcPr>
            <w:tcW w:w="2500" w:type="pct"/>
          </w:tcPr>
          <w:p w14:paraId="795595B8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LEWINZON MATEO </w:t>
            </w:r>
          </w:p>
        </w:tc>
        <w:tc>
          <w:tcPr>
            <w:tcW w:w="2500" w:type="pct"/>
          </w:tcPr>
          <w:p w14:paraId="635DAB0E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1151641</w:t>
            </w:r>
          </w:p>
        </w:tc>
      </w:tr>
      <w:tr w:rsidR="005B2F16" w:rsidRPr="004210E6" w14:paraId="02AC7C6C" w14:textId="77777777" w:rsidTr="007A2CFB">
        <w:tc>
          <w:tcPr>
            <w:tcW w:w="2500" w:type="pct"/>
          </w:tcPr>
          <w:p w14:paraId="68490349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PEREZ AGUSTIN </w:t>
            </w:r>
          </w:p>
        </w:tc>
        <w:tc>
          <w:tcPr>
            <w:tcW w:w="2500" w:type="pct"/>
          </w:tcPr>
          <w:p w14:paraId="540FF164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1158500</w:t>
            </w:r>
          </w:p>
        </w:tc>
      </w:tr>
      <w:tr w:rsidR="005B2F16" w:rsidRPr="004210E6" w14:paraId="28EB6EC7" w14:textId="77777777" w:rsidTr="007A2CFB">
        <w:tc>
          <w:tcPr>
            <w:tcW w:w="2500" w:type="pct"/>
          </w:tcPr>
          <w:p w14:paraId="2E2DEEB6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 xml:space="preserve">BRIAN SAAD </w:t>
            </w:r>
          </w:p>
        </w:tc>
        <w:tc>
          <w:tcPr>
            <w:tcW w:w="2500" w:type="pct"/>
          </w:tcPr>
          <w:p w14:paraId="332B8DCB" w14:textId="77777777" w:rsidR="005B2F16" w:rsidRPr="005B2F16" w:rsidRDefault="005B2F16" w:rsidP="007A2CFB">
            <w:pPr>
              <w:rPr>
                <w:rFonts w:ascii="Calibri" w:hAnsi="Calibri" w:cs="Calibri"/>
                <w:bCs/>
                <w:sz w:val="24"/>
                <w:szCs w:val="28"/>
              </w:rPr>
            </w:pPr>
            <w:r w:rsidRPr="005B2F16">
              <w:rPr>
                <w:rFonts w:ascii="Calibri" w:hAnsi="Calibri" w:cs="Calibri"/>
                <w:bCs/>
                <w:sz w:val="24"/>
                <w:szCs w:val="28"/>
              </w:rPr>
              <w:t>1097200</w:t>
            </w:r>
          </w:p>
        </w:tc>
      </w:tr>
    </w:tbl>
    <w:p w14:paraId="5B31FF9B" w14:textId="1D20D7A9" w:rsidR="006F54B9" w:rsidRPr="004210E6" w:rsidRDefault="004210E6">
      <w:pPr>
        <w:pStyle w:val="Ttulo1"/>
        <w:rPr>
          <w:rFonts w:ascii="Calibri" w:hAnsi="Calibri" w:cs="Calibri"/>
        </w:rPr>
      </w:pPr>
      <w:r w:rsidRPr="004210E6">
        <w:rPr>
          <w:rFonts w:ascii="Calibri" w:hAnsi="Calibri" w:cs="Calibri"/>
        </w:rPr>
        <w:t>ESTRUCTURA DEL PROYECTO</w:t>
      </w:r>
    </w:p>
    <w:p w14:paraId="2827D6D8" w14:textId="4025701D" w:rsidR="006F54B9" w:rsidRPr="00D51D22" w:rsidRDefault="004210E6">
      <w:pPr>
        <w:pStyle w:val="Ttulo2"/>
        <w:rPr>
          <w:rFonts w:ascii="Calibri" w:hAnsi="Calibri" w:cs="Calibri"/>
          <w:sz w:val="32"/>
          <w:szCs w:val="24"/>
        </w:rPr>
      </w:pPr>
      <w:r w:rsidRPr="00D51D22">
        <w:rPr>
          <w:rFonts w:ascii="Calibri" w:hAnsi="Calibri" w:cs="Calibri"/>
          <w:sz w:val="32"/>
          <w:szCs w:val="24"/>
        </w:rPr>
        <w:t>Propuesta</w:t>
      </w:r>
    </w:p>
    <w:p w14:paraId="0D3C2ECF" w14:textId="01F33935" w:rsidR="00D51D22" w:rsidRDefault="004210E6" w:rsidP="00D51D22">
      <w:pPr>
        <w:jc w:val="both"/>
        <w:rPr>
          <w:rFonts w:ascii="Calibri" w:hAnsi="Calibri" w:cs="Calibri"/>
          <w:sz w:val="24"/>
          <w:szCs w:val="28"/>
        </w:rPr>
      </w:pPr>
      <w:r w:rsidRPr="00D51D22">
        <w:rPr>
          <w:rFonts w:ascii="Calibri" w:hAnsi="Calibri" w:cs="Calibri"/>
          <w:sz w:val="24"/>
          <w:szCs w:val="28"/>
        </w:rPr>
        <w:t xml:space="preserve">Proponemos la creación de un sistema de gestión de stock para uso comercial </w:t>
      </w:r>
      <w:r w:rsidR="00D51D22" w:rsidRPr="00D51D22">
        <w:rPr>
          <w:rFonts w:ascii="Calibri" w:hAnsi="Calibri" w:cs="Calibri"/>
          <w:sz w:val="24"/>
          <w:szCs w:val="28"/>
        </w:rPr>
        <w:t xml:space="preserve">para optimizar el control de inventarios y transacciones comerciales. El programa a desarrollar permitirá </w:t>
      </w:r>
      <w:r w:rsidR="00D51D22">
        <w:rPr>
          <w:rFonts w:ascii="Calibri" w:hAnsi="Calibri" w:cs="Calibri"/>
          <w:sz w:val="24"/>
          <w:szCs w:val="28"/>
        </w:rPr>
        <w:t xml:space="preserve">la entrada y salida de mercaderías, la gestión de productos a través de </w:t>
      </w:r>
      <w:proofErr w:type="spellStart"/>
      <w:r w:rsidR="00D51D22">
        <w:rPr>
          <w:rFonts w:ascii="Calibri" w:hAnsi="Calibri" w:cs="Calibri"/>
          <w:sz w:val="24"/>
          <w:szCs w:val="28"/>
        </w:rPr>
        <w:t>IDs</w:t>
      </w:r>
      <w:proofErr w:type="spellEnd"/>
      <w:r w:rsidR="00D51D22">
        <w:rPr>
          <w:rFonts w:ascii="Calibri" w:hAnsi="Calibri" w:cs="Calibri"/>
          <w:sz w:val="24"/>
          <w:szCs w:val="28"/>
        </w:rPr>
        <w:t xml:space="preserve"> y precios, el monitoreo en tiempo real del stock disponible, así como la generación e impresión de facturas y reportes como: archivo de clientes, archivo de proveedores, archivo de precios, archivo de productos, archivo de costes, archivo de ventas, entre otros  </w:t>
      </w:r>
    </w:p>
    <w:p w14:paraId="763CD45B" w14:textId="33D61897" w:rsidR="004210E6" w:rsidRPr="00D51D22" w:rsidRDefault="0050371C" w:rsidP="004210E6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implementarán funciones que aseguraran la coherencia y facilidad de uso y menús, proporcionando una organización del programa y un desarrollo estético que permitirá comprender la lectura del código </w:t>
      </w:r>
    </w:p>
    <w:p w14:paraId="2A8A4C4B" w14:textId="2B89D02C" w:rsidR="006F54B9" w:rsidRPr="0050371C" w:rsidRDefault="0050371C">
      <w:pPr>
        <w:pStyle w:val="Ttulo2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Funcionalidades</w:t>
      </w:r>
    </w:p>
    <w:p w14:paraId="362E8D05" w14:textId="0659CB8F" w:rsidR="006F54B9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 xml:space="preserve">Ingresar nombre de clientes </w:t>
      </w:r>
    </w:p>
    <w:p w14:paraId="2A9E55C6" w14:textId="5FE0F249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Ingresar nombre de proveedores</w:t>
      </w:r>
    </w:p>
    <w:p w14:paraId="63731A0C" w14:textId="07D81EE2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Ingresar precios de productos</w:t>
      </w:r>
    </w:p>
    <w:p w14:paraId="03EDC5C9" w14:textId="7E9DFABB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Ingresar stock de los productos</w:t>
      </w:r>
    </w:p>
    <w:p w14:paraId="23A34F6E" w14:textId="073B4F7A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Actualizar lista de proveedores</w:t>
      </w:r>
    </w:p>
    <w:p w14:paraId="73E0B8D1" w14:textId="5795F883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Actualizar precios de los productos</w:t>
      </w:r>
    </w:p>
    <w:p w14:paraId="4E8D82EA" w14:textId="39B9C593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Actualizar stock de productos</w:t>
      </w:r>
    </w:p>
    <w:p w14:paraId="17CAEDD4" w14:textId="42A43396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 xml:space="preserve">Impresión de facturas/tickets </w:t>
      </w:r>
    </w:p>
    <w:p w14:paraId="1957910C" w14:textId="0C32DECD" w:rsidR="0050371C" w:rsidRPr="003272DE" w:rsidRDefault="0050371C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Calcular precio total de compra</w:t>
      </w:r>
    </w:p>
    <w:p w14:paraId="063A506D" w14:textId="1C8C15DF" w:rsidR="003272DE" w:rsidRPr="003272DE" w:rsidRDefault="003272DE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Mostrar articulo más vendido</w:t>
      </w:r>
    </w:p>
    <w:p w14:paraId="55811CAF" w14:textId="343C9487" w:rsidR="003272DE" w:rsidRPr="003272DE" w:rsidRDefault="003272DE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Mostrar articulo menos vendido</w:t>
      </w:r>
    </w:p>
    <w:p w14:paraId="07838D57" w14:textId="77F42210" w:rsidR="003272DE" w:rsidRPr="003272DE" w:rsidRDefault="003272DE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Mostrar articulo con más ingresos</w:t>
      </w:r>
    </w:p>
    <w:p w14:paraId="01365AED" w14:textId="01470D4B" w:rsidR="003272DE" w:rsidRPr="003272DE" w:rsidRDefault="003272DE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 xml:space="preserve">Mostrar articulo con menos ingresos </w:t>
      </w:r>
    </w:p>
    <w:p w14:paraId="2D7EE22B" w14:textId="7FB3D6A9" w:rsidR="0050371C" w:rsidRPr="003272DE" w:rsidRDefault="003272DE" w:rsidP="003272DE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Menú:</w:t>
      </w:r>
    </w:p>
    <w:p w14:paraId="5D2B19F7" w14:textId="5332A7A8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Introducir un producto</w:t>
      </w:r>
    </w:p>
    <w:p w14:paraId="71D7FCCE" w14:textId="12B2A101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t>Hacer una venta</w:t>
      </w:r>
    </w:p>
    <w:p w14:paraId="03A7393E" w14:textId="342D8425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sz w:val="24"/>
          <w:szCs w:val="24"/>
        </w:rPr>
        <w:lastRenderedPageBreak/>
        <w:t>Mostrar información: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Mostrar nombre, precio, cantidad vendida e importe de los artículos, además del total</w:t>
      </w:r>
    </w:p>
    <w:p w14:paraId="63DBD23B" w14:textId="5A6D6183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Borrar un articulo</w:t>
      </w:r>
    </w:p>
    <w:p w14:paraId="6B940E66" w14:textId="7FCA47F5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Borrar todos los artíc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ulos</w:t>
      </w:r>
    </w:p>
    <w:p w14:paraId="152ED2EF" w14:textId="383214BA" w:rsidR="003272DE" w:rsidRPr="003272DE" w:rsidRDefault="003272DE" w:rsidP="003272D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3272D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Salir </w:t>
      </w:r>
    </w:p>
    <w:p w14:paraId="32E4DB0C" w14:textId="3E70D6B5" w:rsidR="006F54B9" w:rsidRDefault="003272DE">
      <w:pPr>
        <w:pStyle w:val="Ttulo2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Validaciones</w:t>
      </w:r>
    </w:p>
    <w:p w14:paraId="652C9FC9" w14:textId="4176B65C" w:rsidR="003272DE" w:rsidRDefault="003272DE" w:rsidP="003272DE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realizarán todas las variaciones que se crean necesarias </w:t>
      </w:r>
    </w:p>
    <w:p w14:paraId="5477E64D" w14:textId="5C388FF8" w:rsidR="00C02FC3" w:rsidRDefault="00C02FC3" w:rsidP="003272DE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incluirán el manejo de excepciones </w:t>
      </w:r>
    </w:p>
    <w:p w14:paraId="3D1B926B" w14:textId="77777777" w:rsidR="005B2F16" w:rsidRPr="003272DE" w:rsidRDefault="005B2F16" w:rsidP="005B2F16">
      <w:pPr>
        <w:pStyle w:val="Prrafodelista"/>
        <w:rPr>
          <w:rFonts w:ascii="Calibri" w:hAnsi="Calibri" w:cs="Calibri"/>
          <w:sz w:val="24"/>
          <w:szCs w:val="28"/>
        </w:rPr>
      </w:pPr>
    </w:p>
    <w:p w14:paraId="084E65F5" w14:textId="3877F302" w:rsidR="006F54B9" w:rsidRDefault="003272DE">
      <w:pPr>
        <w:pStyle w:val="Ttulo2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>Librerías/Módulos</w:t>
      </w:r>
    </w:p>
    <w:p w14:paraId="10A92FD4" w14:textId="60B23DAE" w:rsidR="003272DE" w:rsidRDefault="005B2F16" w:rsidP="003272DE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sqlite</w:t>
      </w:r>
      <w:proofErr w:type="spellEnd"/>
    </w:p>
    <w:p w14:paraId="44FFC688" w14:textId="4D6181CE" w:rsidR="005B2F16" w:rsidRDefault="005B2F16" w:rsidP="003272DE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os </w:t>
      </w:r>
    </w:p>
    <w:p w14:paraId="452C7A2A" w14:textId="018452AB" w:rsidR="006F54B9" w:rsidRDefault="005B2F16" w:rsidP="005B2F1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random</w:t>
      </w:r>
      <w:proofErr w:type="spellEnd"/>
      <w:r>
        <w:rPr>
          <w:rFonts w:ascii="Calibri" w:hAnsi="Calibri" w:cs="Calibri"/>
          <w:sz w:val="24"/>
          <w:szCs w:val="24"/>
        </w:rPr>
        <w:t xml:space="preserve"> (creación de número de cliente/proveedor/id del producto)</w:t>
      </w:r>
    </w:p>
    <w:p w14:paraId="3A206D9D" w14:textId="341E91E9" w:rsidR="005B2F16" w:rsidRDefault="005B2F16" w:rsidP="005B2F1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pandas</w:t>
      </w:r>
    </w:p>
    <w:p w14:paraId="3F8D08FC" w14:textId="09B46C3D" w:rsidR="005B2F16" w:rsidRDefault="005B2F16" w:rsidP="005B2F1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tabulate</w:t>
      </w:r>
      <w:proofErr w:type="spellEnd"/>
    </w:p>
    <w:p w14:paraId="5745BD38" w14:textId="735D5C91" w:rsidR="00ED0C66" w:rsidRDefault="00ED0C66" w:rsidP="005B2F16">
      <w:pPr>
        <w:pStyle w:val="Prrafodelista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Import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numpy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17041EA6" w14:textId="77777777" w:rsidR="005B2F16" w:rsidRPr="005B2F16" w:rsidRDefault="005B2F16" w:rsidP="005B2F16">
      <w:pPr>
        <w:pStyle w:val="Prrafodelista"/>
        <w:rPr>
          <w:rFonts w:ascii="Calibri" w:hAnsi="Calibri" w:cs="Calibri"/>
          <w:sz w:val="24"/>
          <w:szCs w:val="24"/>
        </w:rPr>
      </w:pPr>
    </w:p>
    <w:p w14:paraId="7FE7238D" w14:textId="795A2858" w:rsidR="006F54B9" w:rsidRPr="004210E6" w:rsidRDefault="006F54B9">
      <w:pPr>
        <w:rPr>
          <w:rFonts w:ascii="Calibri" w:hAnsi="Calibri" w:cs="Calibri"/>
        </w:rPr>
      </w:pPr>
    </w:p>
    <w:p w14:paraId="2F616B62" w14:textId="184602F2" w:rsidR="006F54B9" w:rsidRPr="004210E6" w:rsidRDefault="006F54B9">
      <w:pPr>
        <w:rPr>
          <w:rFonts w:ascii="Calibri" w:hAnsi="Calibri" w:cs="Calibri"/>
        </w:rPr>
      </w:pPr>
    </w:p>
    <w:p w14:paraId="046D6180" w14:textId="1CAF6B84" w:rsidR="006F54B9" w:rsidRPr="004210E6" w:rsidRDefault="006F54B9">
      <w:pPr>
        <w:rPr>
          <w:rFonts w:ascii="Calibri" w:hAnsi="Calibri" w:cs="Calibri"/>
        </w:rPr>
      </w:pPr>
    </w:p>
    <w:sectPr w:rsidR="006F54B9" w:rsidRPr="004210E6" w:rsidSect="003272DE">
      <w:headerReference w:type="default" r:id="rId11"/>
      <w:pgSz w:w="12240" w:h="20160" w:code="5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6906" w14:textId="77777777" w:rsidR="00F0333D" w:rsidRDefault="00F0333D">
      <w:pPr>
        <w:spacing w:after="0" w:line="240" w:lineRule="auto"/>
      </w:pPr>
      <w:r>
        <w:separator/>
      </w:r>
    </w:p>
  </w:endnote>
  <w:endnote w:type="continuationSeparator" w:id="0">
    <w:p w14:paraId="4499FB90" w14:textId="77777777" w:rsidR="00F0333D" w:rsidRDefault="00F0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72F4" w14:textId="77777777" w:rsidR="00F0333D" w:rsidRDefault="00F0333D">
      <w:pPr>
        <w:spacing w:after="0" w:line="240" w:lineRule="auto"/>
      </w:pPr>
      <w:r>
        <w:separator/>
      </w:r>
    </w:p>
  </w:footnote>
  <w:footnote w:type="continuationSeparator" w:id="0">
    <w:p w14:paraId="44A31092" w14:textId="77777777" w:rsidR="00F0333D" w:rsidRDefault="00F0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2297" w14:textId="77777777"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D6E92" wp14:editId="2C57BCB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EFA4FA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D6E92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CEFA4FA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92F92"/>
    <w:multiLevelType w:val="hybridMultilevel"/>
    <w:tmpl w:val="77CC49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16E45"/>
    <w:multiLevelType w:val="hybridMultilevel"/>
    <w:tmpl w:val="497A2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ED5"/>
    <w:multiLevelType w:val="hybridMultilevel"/>
    <w:tmpl w:val="5EAC66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10763">
    <w:abstractNumId w:val="0"/>
  </w:num>
  <w:num w:numId="2" w16cid:durableId="1302618582">
    <w:abstractNumId w:val="5"/>
  </w:num>
  <w:num w:numId="3" w16cid:durableId="1204977647">
    <w:abstractNumId w:val="5"/>
    <w:lvlOverride w:ilvl="0">
      <w:startOverride w:val="1"/>
    </w:lvlOverride>
  </w:num>
  <w:num w:numId="4" w16cid:durableId="1287006860">
    <w:abstractNumId w:val="1"/>
  </w:num>
  <w:num w:numId="5" w16cid:durableId="701825848">
    <w:abstractNumId w:val="4"/>
  </w:num>
  <w:num w:numId="6" w16cid:durableId="1421174513">
    <w:abstractNumId w:val="2"/>
  </w:num>
  <w:num w:numId="7" w16cid:durableId="743338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E6"/>
    <w:rsid w:val="00104C08"/>
    <w:rsid w:val="00112130"/>
    <w:rsid w:val="00154F9F"/>
    <w:rsid w:val="003272DE"/>
    <w:rsid w:val="00361992"/>
    <w:rsid w:val="004210E6"/>
    <w:rsid w:val="0050371C"/>
    <w:rsid w:val="005B2F16"/>
    <w:rsid w:val="006E7854"/>
    <w:rsid w:val="006F54B9"/>
    <w:rsid w:val="00764EE5"/>
    <w:rsid w:val="0090689D"/>
    <w:rsid w:val="009E352F"/>
    <w:rsid w:val="00AF0A5E"/>
    <w:rsid w:val="00C02FC3"/>
    <w:rsid w:val="00D51D22"/>
    <w:rsid w:val="00EC4D11"/>
    <w:rsid w:val="00ED0C66"/>
    <w:rsid w:val="00F0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3C86"/>
  <w15:chartTrackingRefBased/>
  <w15:docId w15:val="{2E3D38BB-1C5A-432F-82D5-DA6A4F70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Prrafodelista">
    <w:name w:val="List Paragraph"/>
    <w:basedOn w:val="Normal"/>
    <w:uiPriority w:val="34"/>
    <w:unhideWhenUsed/>
    <w:qFormat/>
    <w:rsid w:val="0050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93;mbito%20del%20proyec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844755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2012-06-27T21:54:00+00:00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668823</Value>
    </PublishStatusLookup>
    <APAuthor xmlns="2958f784-0ef9-4616-b22d-512a8cad1f0d">
      <UserInfo>
        <DisplayName>MIDDLEEAST\v-keerth</DisplayName>
        <AccountId>2799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LocMarketGroupTiers2 xmlns="2958f784-0ef9-4616-b22d-512a8cad1f0d" xsi:nil="true"/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TP102927812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6D46F-D315-466D-8A3D-45D3C7CD6F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39B3281F-57E4-4820-92A6-160F4938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52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SAAD BRIAN FEDERICO</cp:lastModifiedBy>
  <cp:revision>6</cp:revision>
  <dcterms:created xsi:type="dcterms:W3CDTF">2023-10-06T20:36:00Z</dcterms:created>
  <dcterms:modified xsi:type="dcterms:W3CDTF">2023-10-10T21:52:00Z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